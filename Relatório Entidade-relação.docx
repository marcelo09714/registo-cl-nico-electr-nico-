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9B0CE0">
      <w:pPr>
        <w:rPr>
          <w:kern w:val="28"/>
        </w:rPr>
      </w:pPr>
      <w:r w:rsidRPr="000C2AA6">
        <w:rPr>
          <w:noProof/>
        </w:rPr>
        <w:drawing>
          <wp:anchor distT="0" distB="0" distL="114300" distR="114300" simplePos="0" relativeHeight="251687936" behindDoc="0" locked="0" layoutInCell="1" allowOverlap="1" wp14:anchorId="6C209F28" wp14:editId="3A86BB71">
            <wp:simplePos x="0" y="0"/>
            <wp:positionH relativeFrom="column">
              <wp:posOffset>-632460</wp:posOffset>
            </wp:positionH>
            <wp:positionV relativeFrom="paragraph">
              <wp:posOffset>-385445</wp:posOffset>
            </wp:positionV>
            <wp:extent cx="2152650" cy="696732"/>
            <wp:effectExtent l="0" t="0" r="0" b="8255"/>
            <wp:wrapNone/>
            <wp:docPr id="29708" name="Picture 12" descr="Resultado de imagem para tecnologi i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8" name="Picture 12" descr="Resultado de imagem para tecnologi ip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54" cy="69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B318190" wp14:editId="15445B57">
            <wp:simplePos x="0" y="0"/>
            <wp:positionH relativeFrom="column">
              <wp:posOffset>4280535</wp:posOffset>
            </wp:positionH>
            <wp:positionV relativeFrom="paragraph">
              <wp:posOffset>-646430</wp:posOffset>
            </wp:positionV>
            <wp:extent cx="1597025" cy="1076325"/>
            <wp:effectExtent l="0" t="0" r="0" b="0"/>
            <wp:wrapNone/>
            <wp:docPr id="7" name="Imagem 7" descr="C:\Users\marcelo\AppData\Local\Microsoft\Windows\INetCache\Content.Word\IPCA-Logo_rgb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arcelo\AppData\Local\Microsoft\Windows\INetCache\Content.Word\IPCA-Logo_rgb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244">
        <w:rPr>
          <w:kern w:val="28"/>
        </w:rPr>
        <w:t>3</w: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kern w:val="0"/>
          <w:sz w:val="28"/>
        </w:rPr>
      </w:sdtEndPr>
      <w:sdtContent>
        <w:p w:rsidR="00BE5BE9" w:rsidRDefault="00BE5BE9">
          <w:pPr>
            <w:rPr>
              <w:kern w:val="28"/>
            </w:rPr>
          </w:pPr>
        </w:p>
        <w:p w:rsidR="004211D3" w:rsidRPr="00E810B0" w:rsidRDefault="00DD06B2" w:rsidP="00432DE4">
          <w:pPr>
            <w:rPr>
              <w:sz w:val="56"/>
            </w:rPr>
          </w:pPr>
          <w:bookmarkStart w:id="0" w:name="_Hlk482039392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8128" behindDoc="0" locked="0" layoutInCell="1" allowOverlap="1" wp14:editId="45663D4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7510145</wp:posOffset>
                    </wp:positionV>
                    <wp:extent cx="6016625" cy="1647825"/>
                    <wp:effectExtent l="0" t="0" r="0" b="9525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Trabalho Prático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icenciatura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em </w:t>
                                </w:r>
                                <w:r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Informática Médica</w:t>
                                </w:r>
                              </w:p>
                              <w:p w:rsidR="00DD06B2" w:rsidRDefault="004211D3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ARMAZENAMENTO E ACESSO A DADOS</w:t>
                                </w:r>
                                <w:r w:rsidR="008F24AF" w:rsidRPr="00DB6C39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jc w:val="center"/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7E25C1">
                                  <w:rPr>
                                    <w:b/>
                                    <w:color w:val="989AAC" w:themeColor="accent4"/>
                                    <w:sz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Ano Letivo 2017/2018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4" o:spid="_x0000_s1026" type="#_x0000_t202" style="position:absolute;margin-left:0;margin-top:591.35pt;width:473.75pt;height:129.75pt;z-index:251568128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7Tug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" filled="f" stroked="f">
                    <v:textbox>
                      <w:txbxContent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Trabalho Prático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icenciatura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em </w:t>
                          </w:r>
                          <w:r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Informática Médica</w:t>
                          </w:r>
                        </w:p>
                        <w:p w:rsidR="00DD06B2" w:rsidRDefault="004211D3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ARMAZENAMENTO E ACESSO A DADOS</w:t>
                          </w:r>
                          <w:r w:rsidR="008F24AF" w:rsidRPr="00DB6C39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</w:p>
                        <w:p w:rsidR="008F24AF" w:rsidRPr="00DB6C39" w:rsidRDefault="008F24AF" w:rsidP="00DB6C39">
                          <w:pPr>
                            <w:jc w:val="center"/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7E25C1">
                            <w:rPr>
                              <w:b/>
                              <w:color w:val="989AAC" w:themeColor="accent4"/>
                              <w:sz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Ano Letivo 2017/2018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editId="2387022E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6519545</wp:posOffset>
                    </wp:positionV>
                    <wp:extent cx="6227445" cy="8477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343239" w:rsidP="00DB6C39">
                                <w:pPr>
                                  <w:pStyle w:val="Subttulo"/>
                                  <w:jc w:val="center"/>
                                  <w:rPr>
                                    <w:rStyle w:val="nfaseIntensa"/>
                                    <w:color w:val="0F4915"/>
                                  </w:rPr>
                                </w:pPr>
                                <w:sdt>
                                  <w:sdtPr>
                                    <w:rPr>
                                      <w:rStyle w:val="nfaseIntensa"/>
                                      <w:color w:val="0F4915"/>
                                    </w:rPr>
                                    <w:alias w:val="Subtítulo"/>
                                    <w:id w:val="-99686776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nfaseIntensa"/>
                                    </w:rPr>
                                  </w:sdtEndPr>
                                  <w:sdtContent>
                                    <w:r w:rsidR="004211D3">
                                      <w:rPr>
                                        <w:rStyle w:val="nfaseIntensa"/>
                                        <w:color w:val="0F4915"/>
                                      </w:rPr>
                                      <w:t>clínica fam</w:t>
                                    </w:r>
                                    <w:r w:rsidR="00DD06B2">
                                      <w:rPr>
                                        <w:rStyle w:val="nfaseIntensa"/>
                                        <w:color w:val="0F4915"/>
                                      </w:rPr>
                                      <w:t xml:space="preserve">                                                modelo entidade-relação</w:t>
                                    </w:r>
                                  </w:sdtContent>
                                </w:sdt>
                                <w:r w:rsidR="00DD06B2">
                                  <w:rPr>
                                    <w:rStyle w:val="nfaseIntensa"/>
                                    <w:color w:val="0F49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1" o:spid="_x0000_s1027" type="#_x0000_t202" style="position:absolute;margin-left:0;margin-top:513.35pt;width:490.35pt;height:66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" filled="f" stroked="f">
                    <v:textbox>
                      <w:txbxContent>
                        <w:p w:rsidR="008F24AF" w:rsidRDefault="00343239" w:rsidP="00DB6C39">
                          <w:pPr>
                            <w:pStyle w:val="Subttulo"/>
                            <w:jc w:val="center"/>
                            <w:rPr>
                              <w:rStyle w:val="nfaseIntensa"/>
                              <w:color w:val="0F4915"/>
                            </w:rPr>
                          </w:pPr>
                          <w:sdt>
                            <w:sdtPr>
                              <w:rPr>
                                <w:rStyle w:val="nfaseIntensa"/>
                                <w:color w:val="0F4915"/>
                              </w:rPr>
                              <w:alias w:val="Subtítulo"/>
                              <w:id w:val="-99686776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rStyle w:val="nfaseIntensa"/>
                              </w:rPr>
                            </w:sdtEndPr>
                            <w:sdtContent>
                              <w:r w:rsidR="004211D3">
                                <w:rPr>
                                  <w:rStyle w:val="nfaseIntensa"/>
                                  <w:color w:val="0F4915"/>
                                </w:rPr>
                                <w:t>clínica fam</w:t>
                              </w:r>
                              <w:r w:rsidR="00DD06B2">
                                <w:rPr>
                                  <w:rStyle w:val="nfaseIntensa"/>
                                  <w:color w:val="0F4915"/>
                                </w:rPr>
                                <w:t xml:space="preserve">                                                modelo entidade-relação</w:t>
                              </w:r>
                            </w:sdtContent>
                          </w:sdt>
                          <w:r w:rsidR="00DD06B2">
                            <w:rPr>
                              <w:rStyle w:val="nfaseIntensa"/>
                              <w:color w:val="0F4915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62DD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97504" behindDoc="0" locked="0" layoutInCell="1" allowOverlap="1" wp14:anchorId="471EE98B" wp14:editId="07F2458D">
                    <wp:simplePos x="0" y="0"/>
                    <wp:positionH relativeFrom="margin">
                      <wp:posOffset>3482340</wp:posOffset>
                    </wp:positionH>
                    <wp:positionV relativeFrom="margin">
                      <wp:posOffset>8520430</wp:posOffset>
                    </wp:positionV>
                    <wp:extent cx="2360930" cy="971550"/>
                    <wp:effectExtent l="0" t="0" r="0" b="0"/>
                    <wp:wrapSquare wrapText="bothSides"/>
                    <wp:docPr id="2969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24AF" w:rsidRPr="00127573" w:rsidRDefault="008F24AF" w:rsidP="007E25C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Realizado por:</w:t>
                                </w:r>
                              </w:p>
                              <w:p w:rsidR="008F24AF" w:rsidRPr="00127573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Ana Duarte Nº13281</w:t>
                                </w:r>
                              </w:p>
                              <w:p w:rsidR="008F24AF" w:rsidRDefault="008F24AF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127573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Marcelo Ferreira Nº13272</w:t>
                                </w:r>
                              </w:p>
                              <w:p w:rsidR="00E62DDE" w:rsidRPr="00E61A4B" w:rsidRDefault="00E62DDE" w:rsidP="007E25C1">
                                <w:pPr>
                                  <w:pStyle w:val="Rodap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Fernando Costa Nº</w:t>
                                </w:r>
                                <w:r>
                                  <w:t>13274</w:t>
                                </w:r>
                              </w:p>
                              <w:p w:rsidR="008F24AF" w:rsidRDefault="008F24AF" w:rsidP="007E25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1EE98B" id="Caixa de Texto 2" o:spid="_x0000_s1028" type="#_x0000_t202" style="position:absolute;margin-left:274.2pt;margin-top:670.9pt;width:185.9pt;height:76.5pt;z-index:251797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" filled="f" stroked="f">
                    <v:textbox>
                      <w:txbxContent>
                        <w:p w:rsidR="008F24AF" w:rsidRPr="00127573" w:rsidRDefault="008F24AF" w:rsidP="007E25C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Realizado por:</w:t>
                          </w:r>
                        </w:p>
                        <w:p w:rsidR="008F24AF" w:rsidRPr="00127573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Ana Duarte Nº13281</w:t>
                          </w:r>
                        </w:p>
                        <w:p w:rsidR="008F24AF" w:rsidRDefault="008F24AF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  <w:sz w:val="24"/>
                            </w:rPr>
                            <w:t>Marcelo Ferreira Nº13272</w:t>
                          </w:r>
                        </w:p>
                        <w:p w:rsidR="00E62DDE" w:rsidRPr="00E61A4B" w:rsidRDefault="00E62DDE" w:rsidP="007E25C1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Fernando Costa Nº</w:t>
                          </w:r>
                          <w:r>
                            <w:t>13274</w:t>
                          </w:r>
                        </w:p>
                        <w:p w:rsidR="008F24AF" w:rsidRDefault="008F24AF" w:rsidP="007E25C1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211D3">
            <w:rPr>
              <w:noProof/>
              <w:sz w:val="56"/>
            </w:rPr>
            <w:drawing>
              <wp:anchor distT="0" distB="0" distL="114300" distR="114300" simplePos="0" relativeHeight="25198899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4939030" cy="3819525"/>
                <wp:effectExtent l="19050" t="0" r="13970" b="1114425"/>
                <wp:wrapTight wrapText="bothSides">
                  <wp:wrapPolygon edited="0">
                    <wp:start x="833" y="0"/>
                    <wp:lineTo x="-83" y="215"/>
                    <wp:lineTo x="-83" y="27795"/>
                    <wp:lineTo x="21578" y="27795"/>
                    <wp:lineTo x="21578" y="1293"/>
                    <wp:lineTo x="21161" y="431"/>
                    <wp:lineTo x="20661" y="0"/>
                    <wp:lineTo x="833" y="0"/>
                  </wp:wrapPolygon>
                </wp:wrapTight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esquema_epr.g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9030" cy="381952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0CE0" w:rsidRPr="00D841ED">
            <w:rPr>
              <w:noProof/>
              <w:sz w:val="56"/>
            </w:rPr>
            <mc:AlternateContent>
              <mc:Choice Requires="wps">
                <w:drawing>
                  <wp:anchor distT="91440" distB="91440" distL="114300" distR="114300" simplePos="0" relativeHeight="251771904" behindDoc="0" locked="0" layoutInCell="1" allowOverlap="1" wp14:editId="069042D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709930</wp:posOffset>
                    </wp:positionV>
                    <wp:extent cx="3820160" cy="1011555"/>
                    <wp:effectExtent l="0" t="0" r="8890" b="0"/>
                    <wp:wrapSquare wrapText="bothSides"/>
                    <wp:docPr id="144" name="Caixa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0160" cy="1011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INSTITUTO POLITÉCNICO DO CAVADO E DO AVE</w:t>
                                </w:r>
                              </w:p>
                              <w:p w:rsidR="008F24AF" w:rsidRPr="00DB6C39" w:rsidRDefault="008F24AF" w:rsidP="00DB6C39">
                                <w:pPr>
                                  <w:pStyle w:val="Citao"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DB6C39">
                                  <w:rPr>
                                    <w:rFonts w:ascii="Times New Roman" w:hAnsi="Times New Roman" w:cs="Times New Roman"/>
                                    <w:b/>
                                    <w:i w:val="0"/>
                                    <w:iCs w:val="0"/>
                                    <w:color w:val="000000"/>
                                    <w:sz w:val="24"/>
                                    <w:szCs w:val="24"/>
                                  </w:rPr>
                                  <w:t>ESCOLA SUPERIOR DE TECNOLOGIA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" o:spid="_x0000_s1029" type="#_x0000_t202" style="position:absolute;margin-left:0;margin-top:55.9pt;width:300.8pt;height:79.65pt;z-index:2517719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" filled="f" stroked="f">
                    <v:textbox style="mso-fit-shape-to-text:t" inset="0,,0">
                      <w:txbxContent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INSTITUTO POLITÉCNICO DO CAVADO E DO AVE</w:t>
                          </w:r>
                        </w:p>
                        <w:p w:rsidR="008F24AF" w:rsidRPr="00DB6C39" w:rsidRDefault="008F24AF" w:rsidP="00DB6C39">
                          <w:pPr>
                            <w:pStyle w:val="Citao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DB6C39">
                            <w:rPr>
                              <w:rFonts w:ascii="Times New Roman" w:hAnsi="Times New Roman" w:cs="Times New Roman"/>
                              <w:b/>
                              <w:i w:val="0"/>
                              <w:iCs w:val="0"/>
                              <w:color w:val="000000"/>
                              <w:sz w:val="24"/>
                              <w:szCs w:val="24"/>
                            </w:rPr>
                            <w:t>ESCOLA SUPERIOR DE TECNOLOGIA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040E4572" wp14:editId="328ACBA8">
                    <wp:simplePos x="0" y="0"/>
                    <wp:positionH relativeFrom="leftMargin">
                      <wp:posOffset>495935</wp:posOffset>
                    </wp:positionH>
                    <wp:positionV relativeFrom="margin">
                      <wp:posOffset>6043930</wp:posOffset>
                    </wp:positionV>
                    <wp:extent cx="117475" cy="3343275"/>
                    <wp:effectExtent l="0" t="0" r="0" b="9525"/>
                    <wp:wrapNone/>
                    <wp:docPr id="32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2B4EFF" id="Rectângulo 9" o:spid="_x0000_s1026" style="position:absolute;margin-left:39.05pt;margin-top:475.9pt;width:9.25pt;height:263.25pt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" fillcolor="#d1282e [3215]" stroked="f">
                    <w10:wrap anchorx="margin" anchory="margin"/>
                  </v:rect>
                </w:pict>
              </mc:Fallback>
            </mc:AlternateContent>
          </w:r>
          <w:r w:rsidR="00CE57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5712" behindDoc="0" locked="0" layoutInCell="1" allowOverlap="1" wp14:editId="0FFADAC5">
                    <wp:simplePos x="0" y="0"/>
                    <wp:positionH relativeFrom="rightMargin">
                      <wp:posOffset>438150</wp:posOffset>
                    </wp:positionH>
                    <wp:positionV relativeFrom="margin">
                      <wp:posOffset>6033770</wp:posOffset>
                    </wp:positionV>
                    <wp:extent cx="117475" cy="3343275"/>
                    <wp:effectExtent l="0" t="0" r="0" b="9525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75" cy="3343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6EEAF" id="Rectângulo 9" o:spid="_x0000_s1026" style="position:absolute;margin-left:34.5pt;margin-top:475.1pt;width:9.25pt;height:263.25pt;z-index:25163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46C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016" behindDoc="0" locked="0" layoutInCell="1" allowOverlap="1" wp14:editId="680B2E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5547995</wp:posOffset>
                    </wp:positionV>
                    <wp:extent cx="6227445" cy="93345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27445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F24AF" w:rsidRDefault="008F24AF" w:rsidP="00DB6C39">
                                <w:pPr>
                                  <w:pStyle w:val="Default"/>
                                </w:pPr>
                              </w:p>
                              <w:p w:rsidR="008F24AF" w:rsidRDefault="004211D3" w:rsidP="00DB6C39">
                                <w:pPr>
                                  <w:pStyle w:val="Ttulo"/>
                                  <w:jc w:val="center"/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Sistemas de gestão de clínicas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30" type="#_x0000_t202" style="position:absolute;margin-left:0;margin-top:436.85pt;width:490.35pt;height:73.5pt;z-index: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IMwAIAAMc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" filled="f" stroked="f">
                    <v:textbox>
                      <w:txbxContent>
                        <w:p w:rsidR="008F24AF" w:rsidRDefault="008F24AF" w:rsidP="00DB6C39">
                          <w:pPr>
                            <w:pStyle w:val="Default"/>
                          </w:pPr>
                        </w:p>
                        <w:p w:rsidR="008F24AF" w:rsidRDefault="004211D3" w:rsidP="00DB6C39">
                          <w:pPr>
                            <w:pStyle w:val="Ttulo"/>
                            <w:jc w:val="center"/>
                            <w:rPr>
                              <w:sz w:val="5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Sistemas de gestão de clínicas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97C31">
            <w:rPr>
              <w:sz w:val="56"/>
            </w:rPr>
            <w:br w:type="page"/>
          </w:r>
        </w:p>
        <w:p w:rsidR="004211D3" w:rsidRDefault="004211D3" w:rsidP="00432DE4">
          <w:pPr>
            <w:rPr>
              <w:rFonts w:ascii="Times New Roman" w:hAnsi="Times New Roman" w:cs="Times New Roman"/>
              <w:sz w:val="28"/>
            </w:rPr>
          </w:pPr>
        </w:p>
        <w:p w:rsidR="00A40E35" w:rsidRDefault="00A40E35" w:rsidP="00432DE4">
          <w:pPr>
            <w:rPr>
              <w:rFonts w:ascii="Times New Roman" w:hAnsi="Times New Roman" w:cs="Times New Roman"/>
              <w:sz w:val="28"/>
            </w:rPr>
          </w:pPr>
        </w:p>
        <w:p w:rsidR="00E46C9D" w:rsidRDefault="00E46C9D" w:rsidP="00E46C9D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A0536">
            <w:rPr>
              <w:rFonts w:ascii="Times New Roman" w:hAnsi="Times New Roman" w:cs="Times New Roman"/>
              <w:b/>
              <w:i/>
              <w:sz w:val="28"/>
            </w:rPr>
            <w:t>Introdução</w:t>
          </w:r>
        </w:p>
        <w:p w:rsidR="00292801" w:rsidRPr="00292801" w:rsidRDefault="00292801" w:rsidP="00E46C9D">
          <w:pPr>
            <w:jc w:val="center"/>
            <w:rPr>
              <w:rFonts w:ascii="Times New Roman" w:hAnsi="Times New Roman" w:cs="Times New Roman"/>
              <w:b/>
              <w:i/>
              <w:sz w:val="4"/>
            </w:rPr>
          </w:pPr>
        </w:p>
        <w:p w:rsidR="00F8785E" w:rsidRDefault="00F860BF" w:rsidP="00F8785E">
          <w:pPr>
            <w:spacing w:line="360" w:lineRule="auto"/>
            <w:ind w:firstLine="708"/>
            <w:jc w:val="both"/>
            <w:rPr>
              <w:sz w:val="24"/>
            </w:rPr>
          </w:pPr>
          <w:r w:rsidRPr="0037664F">
            <w:rPr>
              <w:sz w:val="24"/>
            </w:rPr>
            <w:t xml:space="preserve">Este trabalho realizou-se no âmbito da unidade curricular </w:t>
          </w:r>
          <w:r w:rsidR="0037664F" w:rsidRPr="0037664F">
            <w:rPr>
              <w:sz w:val="24"/>
            </w:rPr>
            <w:t xml:space="preserve">Armazenamento e Acesso a Dados </w:t>
          </w:r>
          <w:r w:rsidR="00DD06B2">
            <w:rPr>
              <w:sz w:val="24"/>
            </w:rPr>
            <w:t>com um complemento das disciplinas</w:t>
          </w:r>
          <w:r w:rsidR="0037664F" w:rsidRPr="0037664F">
            <w:rPr>
              <w:sz w:val="24"/>
            </w:rPr>
            <w:t xml:space="preserve"> Análise e Projeto de Sistemas</w:t>
          </w:r>
          <w:r w:rsidRPr="0037664F">
            <w:rPr>
              <w:sz w:val="24"/>
            </w:rPr>
            <w:t xml:space="preserve"> </w:t>
          </w:r>
          <w:r w:rsidR="00DD06B2">
            <w:rPr>
              <w:sz w:val="24"/>
            </w:rPr>
            <w:t>e Registo Clínico Eletrónico, tendo como foco</w:t>
          </w:r>
          <w:r w:rsidR="0037664F" w:rsidRPr="0037664F">
            <w:rPr>
              <w:sz w:val="24"/>
            </w:rPr>
            <w:t xml:space="preserve"> a</w:t>
          </w:r>
          <w:r w:rsidRPr="0037664F">
            <w:rPr>
              <w:sz w:val="24"/>
            </w:rPr>
            <w:t xml:space="preserve"> necessidade de implementa</w:t>
          </w:r>
          <w:r w:rsidR="002C5A80">
            <w:rPr>
              <w:sz w:val="24"/>
            </w:rPr>
            <w:t>r</w:t>
          </w:r>
          <w:r w:rsidRPr="0037664F">
            <w:rPr>
              <w:sz w:val="24"/>
            </w:rPr>
            <w:t xml:space="preserve"> </w:t>
          </w:r>
          <w:r w:rsidR="0037664F" w:rsidRPr="0037664F">
            <w:rPr>
              <w:sz w:val="24"/>
            </w:rPr>
            <w:t>um sistema de gestão de uma clínica</w:t>
          </w:r>
          <w:r w:rsidR="002C5A80">
            <w:rPr>
              <w:sz w:val="24"/>
            </w:rPr>
            <w:t>.</w:t>
          </w:r>
        </w:p>
        <w:p w:rsidR="002C5A80" w:rsidRDefault="002C5A80" w:rsidP="00F8785E">
          <w:pPr>
            <w:spacing w:line="360" w:lineRule="auto"/>
            <w:ind w:firstLine="708"/>
            <w:jc w:val="both"/>
            <w:rPr>
              <w:sz w:val="24"/>
              <w:szCs w:val="24"/>
            </w:rPr>
          </w:pPr>
          <w:r w:rsidRPr="002C5A80">
            <w:rPr>
              <w:rFonts w:cstheme="minorHAnsi"/>
              <w:sz w:val="24"/>
              <w:szCs w:val="24"/>
            </w:rPr>
            <w:t>Este projeto</w:t>
          </w:r>
          <w:r w:rsidR="00A40E35">
            <w:rPr>
              <w:rFonts w:cstheme="minorHAnsi"/>
              <w:sz w:val="24"/>
              <w:szCs w:val="24"/>
            </w:rPr>
            <w:t xml:space="preserve"> foi realizado por Ana Duarte, Marcelo Ferreira e Fernando Costa e</w:t>
          </w:r>
          <w:r w:rsidRPr="002C5A80">
            <w:rPr>
              <w:rFonts w:cstheme="minorHAnsi"/>
              <w:sz w:val="24"/>
              <w:szCs w:val="24"/>
            </w:rPr>
            <w:t xml:space="preserve"> tem como objetivo a criação de uma </w:t>
          </w:r>
          <w:r w:rsidRPr="002C5A80">
            <w:rPr>
              <w:sz w:val="24"/>
              <w:szCs w:val="24"/>
            </w:rPr>
            <w:t>aplicação informática</w:t>
          </w:r>
          <w:r w:rsidR="00DD06B2">
            <w:rPr>
              <w:sz w:val="24"/>
              <w:szCs w:val="24"/>
            </w:rPr>
            <w:t xml:space="preserve"> </w:t>
          </w:r>
          <w:r w:rsidRPr="002C5A80">
            <w:rPr>
              <w:sz w:val="24"/>
              <w:szCs w:val="24"/>
            </w:rPr>
            <w:t>para suporte e apoio na operação e gestão de unidades clínicas, de diagnóstico e hospitalares, entre outras, devido ao aumento desta utilização no setor da saúde em Portugal.</w:t>
          </w:r>
          <w:r>
            <w:rPr>
              <w:sz w:val="24"/>
              <w:szCs w:val="24"/>
            </w:rPr>
            <w:t xml:space="preserve"> Assim, segundo as nossas experiências pessoais</w:t>
          </w:r>
          <w:r w:rsidR="00DD06B2">
            <w:rPr>
              <w:sz w:val="24"/>
              <w:szCs w:val="24"/>
            </w:rPr>
            <w:t xml:space="preserve"> e pesquisas efetuadas pelo grupo, definimos entidades que utilizamos para a criação do modelo entidade-relação, modelo esse que é </w:t>
          </w:r>
          <w:r w:rsidR="00A40E35">
            <w:rPr>
              <w:sz w:val="24"/>
              <w:szCs w:val="24"/>
            </w:rPr>
            <w:t>o alicerce</w:t>
          </w:r>
          <w:r w:rsidR="00DD06B2">
            <w:rPr>
              <w:sz w:val="24"/>
              <w:szCs w:val="24"/>
            </w:rPr>
            <w:t xml:space="preserve"> da base de dados da nossa clínica.</w:t>
          </w:r>
        </w:p>
        <w:p w:rsidR="00DD06B2" w:rsidRDefault="00DD06B2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Para a criação do modelo foi necessário, por tanto, de complementarmos os nossos conhecimentos</w:t>
          </w:r>
          <w:r w:rsidR="00297242">
            <w:rPr>
              <w:rFonts w:cstheme="minorHAnsi"/>
              <w:sz w:val="24"/>
              <w:szCs w:val="24"/>
            </w:rPr>
            <w:t xml:space="preserve"> com as duas disciplinas associadas com este trabalho. Precisamos, assim, dos conhecimentos de Registo Clínico Eletrónico sobre o funcionamento de uma clínica em si e precisamos ainda de </w:t>
          </w:r>
          <w:r w:rsidR="00A40E35">
            <w:rPr>
              <w:rFonts w:cstheme="minorHAnsi"/>
              <w:sz w:val="24"/>
              <w:szCs w:val="24"/>
            </w:rPr>
            <w:t>utilizar os</w:t>
          </w:r>
          <w:r w:rsidR="00297242">
            <w:rPr>
              <w:rFonts w:cstheme="minorHAnsi"/>
              <w:sz w:val="24"/>
              <w:szCs w:val="24"/>
            </w:rPr>
            <w:t xml:space="preserve"> requisitos funcionais </w:t>
          </w:r>
          <w:r w:rsidR="00A40E35">
            <w:rPr>
              <w:rFonts w:cstheme="minorHAnsi"/>
              <w:sz w:val="24"/>
              <w:szCs w:val="24"/>
            </w:rPr>
            <w:t xml:space="preserve">definidos </w:t>
          </w:r>
          <w:r w:rsidR="00297242">
            <w:rPr>
              <w:rFonts w:cstheme="minorHAnsi"/>
              <w:sz w:val="24"/>
              <w:szCs w:val="24"/>
            </w:rPr>
            <w:t xml:space="preserve">nos quais a base de dados se enquadrava, requisitos esses que englobam os conhecimentos de </w:t>
          </w:r>
          <w:r w:rsidR="00297242" w:rsidRPr="0037664F">
            <w:rPr>
              <w:sz w:val="24"/>
            </w:rPr>
            <w:t>Análise e Projeto de Sistemas</w:t>
          </w:r>
          <w:r w:rsidR="00297242">
            <w:rPr>
              <w:sz w:val="24"/>
            </w:rPr>
            <w:t>.</w:t>
          </w:r>
          <w:r w:rsidR="00297242">
            <w:rPr>
              <w:rFonts w:cstheme="minorHAnsi"/>
              <w:sz w:val="24"/>
              <w:szCs w:val="24"/>
            </w:rPr>
            <w:t xml:space="preserve"> </w:t>
          </w:r>
        </w:p>
        <w:p w:rsidR="00A40E35" w:rsidRPr="002C5A80" w:rsidRDefault="00A40E35" w:rsidP="00F8785E">
          <w:pPr>
            <w:spacing w:line="360" w:lineRule="auto"/>
            <w:ind w:firstLine="708"/>
            <w:jc w:val="both"/>
            <w:rPr>
              <w:rFonts w:cstheme="minorHAnsi"/>
              <w:sz w:val="24"/>
              <w:szCs w:val="24"/>
            </w:rPr>
          </w:pPr>
        </w:p>
        <w:p w:rsidR="00F8785E" w:rsidRDefault="00F8785E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2658C" w:rsidRDefault="00F2658C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F60907" w:rsidRDefault="00F60907">
          <w:pPr>
            <w:spacing w:line="276" w:lineRule="auto"/>
            <w:rPr>
              <w:rFonts w:ascii="Times New Roman" w:hAnsi="Times New Roman" w:cs="Times New Roman"/>
              <w:b/>
              <w:i/>
              <w:sz w:val="28"/>
            </w:rPr>
          </w:pPr>
        </w:p>
        <w:p w:rsidR="005667FA" w:rsidRDefault="005667FA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DD06B2" w:rsidRDefault="00DD06B2" w:rsidP="009C65C7">
          <w:pPr>
            <w:spacing w:line="276" w:lineRule="auto"/>
            <w:rPr>
              <w:rFonts w:ascii="Times New Roman" w:hAnsi="Times New Roman" w:cs="Times New Roman"/>
              <w:sz w:val="28"/>
            </w:rPr>
          </w:pPr>
        </w:p>
        <w:p w:rsidR="00E810B0" w:rsidRDefault="00E810B0" w:rsidP="00EF04A9">
          <w:pPr>
            <w:jc w:val="center"/>
            <w:rPr>
              <w:rFonts w:ascii="Times New Roman" w:hAnsi="Times New Roman" w:cs="Times New Roman"/>
              <w:b/>
              <w:i/>
              <w:sz w:val="28"/>
            </w:rPr>
          </w:pPr>
          <w:r w:rsidRPr="00771904">
            <w:rPr>
              <w:rFonts w:ascii="Times New Roman" w:hAnsi="Times New Roman" w:cs="Times New Roman"/>
              <w:b/>
              <w:i/>
              <w:sz w:val="28"/>
            </w:rPr>
            <w:lastRenderedPageBreak/>
            <w:t>Modelo Entidade-Relação</w:t>
          </w:r>
        </w:p>
        <w:p w:rsidR="00EF04A9" w:rsidRPr="00EF04A9" w:rsidRDefault="00EF04A9" w:rsidP="00EF04A9">
          <w:pPr>
            <w:jc w:val="center"/>
            <w:rPr>
              <w:rFonts w:ascii="Times New Roman" w:hAnsi="Times New Roman" w:cs="Times New Roman"/>
              <w:b/>
              <w:i/>
              <w:sz w:val="10"/>
            </w:rPr>
          </w:pPr>
        </w:p>
        <w:p w:rsidR="0028263F" w:rsidRPr="00F86AD9" w:rsidRDefault="00E810B0" w:rsidP="00EF04A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Times New Roman" w:hAnsi="Times New Roman" w:cs="Times New Roman"/>
              <w:sz w:val="28"/>
            </w:rPr>
            <w:tab/>
          </w:r>
          <w:r w:rsidRPr="003349A5">
            <w:rPr>
              <w:rFonts w:ascii="Arial" w:hAnsi="Arial" w:cs="Arial"/>
              <w:sz w:val="24"/>
            </w:rPr>
            <w:t>Para a nossa clínica, clínica FAM,</w:t>
          </w:r>
          <w:r>
            <w:rPr>
              <w:rFonts w:ascii="Arial" w:hAnsi="Arial" w:cs="Arial"/>
              <w:sz w:val="24"/>
            </w:rPr>
            <w:t xml:space="preserve"> criamos um modelo entidade-relação que será exposto a seguir. Para a sua</w:t>
          </w:r>
          <w:r w:rsidR="00771904">
            <w:rPr>
              <w:rFonts w:ascii="Arial" w:hAnsi="Arial" w:cs="Arial"/>
              <w:sz w:val="24"/>
            </w:rPr>
            <w:t xml:space="preserve"> criação usamos como base os requisitos funcionais que serão expostos em seguida.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  <w:u w:val="single"/>
            </w:rPr>
          </w:pPr>
          <w:bookmarkStart w:id="1" w:name="_Hlk512345071"/>
          <w:r w:rsidRPr="00444DA3">
            <w:rPr>
              <w:rFonts w:ascii="Arial" w:hAnsi="Arial" w:cs="Arial"/>
              <w:u w:val="single"/>
            </w:rPr>
            <w:t>Requisitos Funcionais: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RF1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 Existe uma área administrativa, uma de enfermagem e uma de profissional de saúde, sendo estas distintas.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RF2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 Cada utilizador só opera numa área de cada vez.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RF3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Tem de se procurar o </w:t>
          </w:r>
          <w:r w:rsidR="0008386E">
            <w:rPr>
              <w:rFonts w:ascii="Arial" w:hAnsi="Arial" w:cs="Arial"/>
            </w:rPr>
            <w:t>doente</w:t>
          </w:r>
          <w:r>
            <w:rPr>
              <w:rFonts w:ascii="Arial" w:hAnsi="Arial" w:cs="Arial"/>
            </w:rPr>
            <w:t xml:space="preserve"> pelo seu número de utente, que por sua vez interliga ao SNS para recolher a informação necessária.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RF4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Uma receita tem sempre um </w:t>
          </w:r>
          <w:r w:rsidR="0008386E">
            <w:rPr>
              <w:rFonts w:ascii="Arial" w:hAnsi="Arial" w:cs="Arial"/>
            </w:rPr>
            <w:t>doente</w:t>
          </w:r>
          <w:r>
            <w:rPr>
              <w:rFonts w:ascii="Arial" w:hAnsi="Arial" w:cs="Arial"/>
            </w:rPr>
            <w:t>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RF5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 Uma receita é sempre criada numa consulta ou num pedido de prescrição crónica.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RF6</w:t>
          </w:r>
          <w:r w:rsidR="0008386E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- Existe uma lista diária das consultas/exames.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 xml:space="preserve">RF7- Registar o </w:t>
          </w:r>
          <w:r w:rsidR="0008386E">
            <w:rPr>
              <w:rFonts w:ascii="Arial" w:hAnsi="Arial" w:cs="Arial"/>
            </w:rPr>
            <w:t>doente</w:t>
          </w:r>
          <w:r>
            <w:rPr>
              <w:rFonts w:ascii="Arial" w:hAnsi="Arial" w:cs="Arial"/>
            </w:rPr>
            <w:t xml:space="preserve"> caso seja a primeira vez.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RF8</w:t>
          </w:r>
          <w:r w:rsidR="0008386E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>O doente no fim da consulta recebe uma mensagem com a prescrição, email ou em papel se preferir.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 xml:space="preserve">RF9- Um dia antes da consulta o </w:t>
          </w:r>
          <w:r w:rsidR="0008386E">
            <w:rPr>
              <w:rFonts w:ascii="Arial" w:hAnsi="Arial" w:cs="Arial"/>
            </w:rPr>
            <w:t>doente</w:t>
          </w:r>
          <w:r>
            <w:rPr>
              <w:rFonts w:ascii="Arial" w:hAnsi="Arial" w:cs="Arial"/>
            </w:rPr>
            <w:t xml:space="preserve"> recebe uma mensagem e um email a relembrar.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>RF10</w:t>
          </w:r>
          <w:r w:rsidR="0008386E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>O médico entra no sistema com a sua cédula</w:t>
          </w:r>
        </w:p>
        <w:p w:rsidR="00EF04A9" w:rsidRDefault="00EF04A9" w:rsidP="00EF04A9"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  <w:t xml:space="preserve">RF11- </w:t>
          </w:r>
          <w:r w:rsidR="0008386E">
            <w:rPr>
              <w:rFonts w:ascii="Arial" w:hAnsi="Arial" w:cs="Arial"/>
            </w:rPr>
            <w:t xml:space="preserve">Caso o </w:t>
          </w:r>
          <w:r w:rsidR="0008386E">
            <w:rPr>
              <w:rFonts w:ascii="Arial" w:hAnsi="Arial" w:cs="Arial"/>
            </w:rPr>
            <w:t>doente</w:t>
          </w:r>
          <w:r w:rsidR="0008386E">
            <w:rPr>
              <w:rFonts w:ascii="Arial" w:hAnsi="Arial" w:cs="Arial"/>
            </w:rPr>
            <w:t xml:space="preserve"> queira cancelar uma consulta </w:t>
          </w:r>
          <w:r w:rsidR="000376E1">
            <w:rPr>
              <w:rFonts w:ascii="Arial" w:hAnsi="Arial" w:cs="Arial"/>
            </w:rPr>
            <w:t>tem que</w:t>
          </w:r>
          <w:r w:rsidR="0008386E">
            <w:rPr>
              <w:rFonts w:ascii="Arial" w:hAnsi="Arial" w:cs="Arial"/>
            </w:rPr>
            <w:t xml:space="preserve"> contactar um administr</w:t>
          </w:r>
          <w:r w:rsidR="000376E1">
            <w:rPr>
              <w:rFonts w:ascii="Arial" w:hAnsi="Arial" w:cs="Arial"/>
            </w:rPr>
            <w:t>ativo</w:t>
          </w:r>
          <w:r w:rsidR="0008386E">
            <w:rPr>
              <w:rFonts w:ascii="Arial" w:hAnsi="Arial" w:cs="Arial"/>
            </w:rPr>
            <w:t xml:space="preserve"> para fazê-lo.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RF12-.</w:t>
          </w:r>
          <w:r w:rsidR="0008386E" w:rsidRPr="0008386E">
            <w:rPr>
              <w:rFonts w:ascii="Arial" w:hAnsi="Arial" w:cs="Arial"/>
            </w:rPr>
            <w:t xml:space="preserve"> </w:t>
          </w:r>
          <w:r w:rsidR="0008386E">
            <w:rPr>
              <w:rFonts w:ascii="Arial" w:hAnsi="Arial" w:cs="Arial"/>
            </w:rPr>
            <w:t xml:space="preserve">Caso o </w:t>
          </w:r>
          <w:r w:rsidR="00F86AD9">
            <w:rPr>
              <w:rFonts w:ascii="Arial" w:hAnsi="Arial" w:cs="Arial"/>
            </w:rPr>
            <w:t>doente</w:t>
          </w:r>
          <w:r w:rsidR="0008386E">
            <w:rPr>
              <w:rFonts w:ascii="Arial" w:hAnsi="Arial" w:cs="Arial"/>
            </w:rPr>
            <w:t xml:space="preserve"> queira marcar uma consulta pode marca-la ou contactar um administra</w:t>
          </w:r>
          <w:r w:rsidR="00290026">
            <w:rPr>
              <w:rFonts w:ascii="Arial" w:hAnsi="Arial" w:cs="Arial"/>
            </w:rPr>
            <w:t>tivo</w:t>
          </w:r>
          <w:r w:rsidR="0008386E">
            <w:rPr>
              <w:rFonts w:ascii="Arial" w:hAnsi="Arial" w:cs="Arial"/>
            </w:rPr>
            <w:t xml:space="preserve"> para fazê-lo.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RF13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 xml:space="preserve">O médico pode ver o exame após o </w:t>
          </w:r>
          <w:r w:rsidR="00F86AD9">
            <w:rPr>
              <w:rFonts w:ascii="Arial" w:hAnsi="Arial" w:cs="Arial"/>
            </w:rPr>
            <w:t>doente</w:t>
          </w:r>
          <w:r w:rsidR="0008386E">
            <w:rPr>
              <w:rFonts w:ascii="Arial" w:hAnsi="Arial" w:cs="Arial"/>
            </w:rPr>
            <w:t xml:space="preserve"> o ter feito.</w:t>
          </w:r>
        </w:p>
        <w:p w:rsidR="00EF04A9" w:rsidRDefault="00EF04A9" w:rsidP="0008386E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RF14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>Saber o nome do administrativo que fez a marcação de uma consulta.</w:t>
          </w:r>
        </w:p>
        <w:p w:rsidR="00EF04A9" w:rsidRDefault="00EF04A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RF15</w:t>
          </w:r>
          <w:r w:rsidR="00F86AD9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- </w:t>
          </w:r>
          <w:r w:rsidR="0008386E">
            <w:rPr>
              <w:rFonts w:ascii="Arial" w:hAnsi="Arial" w:cs="Arial"/>
            </w:rPr>
            <w:t>Cada médico tem um gabinete para si.</w:t>
          </w:r>
        </w:p>
        <w:p w:rsidR="00F86AD9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lastRenderedPageBreak/>
            <w:t>RF1</w:t>
          </w:r>
          <w:r>
            <w:rPr>
              <w:rFonts w:ascii="Arial" w:hAnsi="Arial" w:cs="Arial"/>
            </w:rPr>
            <w:t>6 – É possível alterar a data da consulta com justificação do motivo.</w:t>
          </w:r>
        </w:p>
        <w:p w:rsidR="00F86AD9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RF17 – Cada enfermeiro pode efetuar vários tratamentos e cada tratamento pode ter vários enfermeiros.</w:t>
          </w:r>
        </w:p>
        <w:p w:rsidR="00F86AD9" w:rsidRDefault="00F86AD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RF18 – O médico durante a consulta pode pedir opinião a outros médicos (Auxiliar).</w:t>
          </w:r>
        </w:p>
        <w:p w:rsidR="00C81A9F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RF19 – A clínica tem as seguintes especialidades: </w:t>
          </w:r>
          <w:r w:rsidR="001C79F3">
            <w:rPr>
              <w:rFonts w:ascii="Arial" w:hAnsi="Arial" w:cs="Arial"/>
            </w:rPr>
            <w:t xml:space="preserve">Cardiologia, Ginecologia, Pediatria, Medicina </w:t>
          </w:r>
          <w:r>
            <w:rPr>
              <w:rFonts w:ascii="Arial" w:hAnsi="Arial" w:cs="Arial"/>
            </w:rPr>
            <w:t>Geral</w:t>
          </w:r>
          <w:r w:rsidR="001C79F3">
            <w:rPr>
              <w:rFonts w:ascii="Arial" w:hAnsi="Arial" w:cs="Arial"/>
            </w:rPr>
            <w:t xml:space="preserve"> e </w:t>
          </w:r>
          <w:r>
            <w:rPr>
              <w:rFonts w:ascii="Arial" w:hAnsi="Arial" w:cs="Arial"/>
            </w:rPr>
            <w:t>Familiar</w:t>
          </w:r>
          <w:r w:rsidR="001C79F3">
            <w:rPr>
              <w:rFonts w:ascii="Arial" w:hAnsi="Arial" w:cs="Arial"/>
            </w:rPr>
            <w:t>, Oftalmologia</w:t>
          </w:r>
          <w:r>
            <w:rPr>
              <w:rFonts w:ascii="Arial" w:hAnsi="Arial" w:cs="Arial"/>
            </w:rPr>
            <w:t xml:space="preserve"> e</w:t>
          </w:r>
          <w:r w:rsidR="001C79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O</w:t>
          </w:r>
          <w:r w:rsidR="001C79F3">
            <w:rPr>
              <w:rFonts w:ascii="Arial" w:hAnsi="Arial" w:cs="Arial"/>
            </w:rPr>
            <w:t>rtopedia.</w:t>
          </w:r>
        </w:p>
        <w:p w:rsidR="00873BCD" w:rsidRDefault="00873BCD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RF20 – Cada médico só tem uma especialidade.</w:t>
          </w:r>
        </w:p>
        <w:p w:rsidR="00A66535" w:rsidRDefault="00A66535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RF21 – Em cada consulta podem ser ou não prescritos medicamentos, exames ou tratamentos ao doente.</w:t>
          </w:r>
        </w:p>
        <w:p w:rsidR="00A33549" w:rsidRDefault="00A33549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RF22 – Cada médico pode ter uma ou v</w:t>
          </w:r>
          <w:r w:rsidR="000376E1">
            <w:rPr>
              <w:rFonts w:ascii="Arial" w:hAnsi="Arial" w:cs="Arial"/>
            </w:rPr>
            <w:t>á</w:t>
          </w:r>
          <w:r>
            <w:rPr>
              <w:rFonts w:ascii="Arial" w:hAnsi="Arial" w:cs="Arial"/>
            </w:rPr>
            <w:t>rias consultas.</w:t>
          </w:r>
        </w:p>
        <w:p w:rsidR="000376E1" w:rsidRDefault="000376E1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RF23 – O doente pode ter várias consultas.</w:t>
          </w:r>
        </w:p>
        <w:p w:rsidR="004B75FD" w:rsidRDefault="004B75FD" w:rsidP="00EF04A9">
          <w:pPr>
            <w:spacing w:line="360" w:lineRule="auto"/>
            <w:ind w:firstLine="708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RF24 – Cada Administrativo ou Enfermeiro tem uma </w:t>
          </w:r>
          <w:r w:rsidR="005D439F">
            <w:rPr>
              <w:rFonts w:ascii="Arial" w:hAnsi="Arial" w:cs="Arial"/>
            </w:rPr>
            <w:t>password e um número de acesso.</w:t>
          </w:r>
        </w:p>
        <w:bookmarkEnd w:id="1"/>
        <w:p w:rsidR="00F86AD9" w:rsidRDefault="00F86AD9" w:rsidP="001D0D0E">
          <w:pPr>
            <w:spacing w:line="360" w:lineRule="auto"/>
            <w:jc w:val="both"/>
            <w:rPr>
              <w:rFonts w:ascii="Arial" w:hAnsi="Arial" w:cs="Arial"/>
            </w:rPr>
          </w:pPr>
        </w:p>
        <w:p w:rsidR="00F860BF" w:rsidRPr="00F860BF" w:rsidRDefault="00E810B0" w:rsidP="00E810B0">
          <w:pPr>
            <w:spacing w:line="276" w:lineRule="auto"/>
            <w:rPr>
              <w:rFonts w:ascii="Times New Roman" w:hAnsi="Times New Roman" w:cs="Times New Roman"/>
              <w:sz w:val="28"/>
            </w:rPr>
          </w:pPr>
          <w:r w:rsidRPr="003349A5">
            <w:rPr>
              <w:rFonts w:ascii="Times New Roman" w:hAnsi="Times New Roman" w:cs="Times New Roman"/>
              <w:noProof/>
              <w:sz w:val="28"/>
            </w:rPr>
            <w:lastRenderedPageBreak/>
            <w:drawing>
              <wp:anchor distT="0" distB="0" distL="114300" distR="114300" simplePos="0" relativeHeight="251991040" behindDoc="1" locked="0" layoutInCell="1" allowOverlap="1" wp14:anchorId="73F57EF8" wp14:editId="2C14EBBA">
                <wp:simplePos x="0" y="0"/>
                <wp:positionH relativeFrom="margin">
                  <wp:posOffset>-1002030</wp:posOffset>
                </wp:positionH>
                <wp:positionV relativeFrom="paragraph">
                  <wp:posOffset>238125</wp:posOffset>
                </wp:positionV>
                <wp:extent cx="7378551" cy="4210050"/>
                <wp:effectExtent l="0" t="0" r="0" b="0"/>
                <wp:wrapTight wrapText="bothSides">
                  <wp:wrapPolygon edited="0">
                    <wp:start x="0" y="0"/>
                    <wp:lineTo x="0" y="21502"/>
                    <wp:lineTo x="21527" y="21502"/>
                    <wp:lineTo x="21527" y="0"/>
                    <wp:lineTo x="0" y="0"/>
                  </wp:wrapPolygon>
                </wp:wrapTight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ntidade relação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8551" cy="421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EC059D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51292C" w:rsidRDefault="0051292C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2A477A" w:rsidRDefault="002A477A" w:rsidP="005F7D6C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871E08" w:rsidRPr="00EC059D" w:rsidRDefault="00871E08" w:rsidP="00EC059D">
      <w:pPr>
        <w:tabs>
          <w:tab w:val="left" w:pos="1545"/>
        </w:tabs>
        <w:jc w:val="center"/>
        <w:rPr>
          <w:rFonts w:cstheme="minorHAnsi"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Conclusão</w:t>
      </w:r>
    </w:p>
    <w:p w:rsidR="00871E08" w:rsidRDefault="00871E08" w:rsidP="002D76D8">
      <w:pPr>
        <w:tabs>
          <w:tab w:val="left" w:pos="1545"/>
        </w:tabs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A13088" w:rsidRDefault="00A1308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bookmarkStart w:id="2" w:name="_GoBack"/>
      <w:bookmarkEnd w:id="2"/>
    </w:p>
    <w:p w:rsidR="007A0536" w:rsidRDefault="007A0536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  <w:r w:rsidRPr="007A0536">
        <w:rPr>
          <w:rFonts w:ascii="Times New Roman" w:hAnsi="Times New Roman" w:cs="Times New Roman"/>
          <w:b/>
          <w:i/>
          <w:sz w:val="28"/>
        </w:rPr>
        <w:t>Bibliografia</w:t>
      </w:r>
    </w:p>
    <w:p w:rsidR="00871E08" w:rsidRDefault="00871E08" w:rsidP="007A0536">
      <w:pPr>
        <w:tabs>
          <w:tab w:val="left" w:pos="1545"/>
        </w:tabs>
        <w:jc w:val="center"/>
        <w:rPr>
          <w:rFonts w:ascii="Times New Roman" w:hAnsi="Times New Roman" w:cs="Times New Roman"/>
          <w:b/>
          <w:i/>
          <w:sz w:val="28"/>
        </w:rPr>
      </w:pPr>
    </w:p>
    <w:p w:rsidR="006341A8" w:rsidRDefault="006341A8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5667FA" w:rsidRPr="00D6455B" w:rsidRDefault="005667FA" w:rsidP="007A0536">
      <w:pPr>
        <w:tabs>
          <w:tab w:val="left" w:pos="1545"/>
        </w:tabs>
        <w:jc w:val="both"/>
        <w:rPr>
          <w:rFonts w:ascii="Arial" w:hAnsi="Arial" w:cs="Arial"/>
          <w:sz w:val="24"/>
          <w:u w:val="single"/>
        </w:rPr>
      </w:pPr>
    </w:p>
    <w:p w:rsidR="00D6455B" w:rsidRDefault="00D6455B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p w:rsidR="007A0536" w:rsidRPr="007A0536" w:rsidRDefault="007A0536" w:rsidP="007A0536">
      <w:pPr>
        <w:tabs>
          <w:tab w:val="left" w:pos="1545"/>
        </w:tabs>
        <w:jc w:val="both"/>
        <w:rPr>
          <w:rFonts w:ascii="Arial" w:hAnsi="Arial" w:cs="Arial"/>
          <w:b/>
          <w:i/>
          <w:sz w:val="24"/>
        </w:rPr>
      </w:pPr>
    </w:p>
    <w:sectPr w:rsidR="007A0536" w:rsidRPr="007A0536" w:rsidSect="00E46C9D">
      <w:headerReference w:type="default" r:id="rId13"/>
      <w:footerReference w:type="default" r:id="rId14"/>
      <w:pgSz w:w="11907" w:h="16839"/>
      <w:pgMar w:top="1417" w:right="1701" w:bottom="1417" w:left="1701" w:header="454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239" w:rsidRDefault="00343239">
      <w:pPr>
        <w:spacing w:after="0" w:line="240" w:lineRule="auto"/>
      </w:pPr>
      <w:r>
        <w:separator/>
      </w:r>
    </w:p>
  </w:endnote>
  <w:endnote w:type="continuationSeparator" w:id="0">
    <w:p w:rsidR="00343239" w:rsidRDefault="0034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11581D">
    <w:pPr>
      <w:pStyle w:val="Rodap"/>
    </w:pPr>
    <w:r w:rsidRPr="008511FD">
      <w:rPr>
        <w:noProof/>
      </w:rPr>
      <w:drawing>
        <wp:anchor distT="0" distB="0" distL="114300" distR="114300" simplePos="0" relativeHeight="251648512" behindDoc="1" locked="0" layoutInCell="1" allowOverlap="1" wp14:anchorId="4E72F16A" wp14:editId="2AA4496C">
          <wp:simplePos x="0" y="0"/>
          <wp:positionH relativeFrom="column">
            <wp:posOffset>-659765</wp:posOffset>
          </wp:positionH>
          <wp:positionV relativeFrom="paragraph">
            <wp:posOffset>-61595</wp:posOffset>
          </wp:positionV>
          <wp:extent cx="1526540" cy="428625"/>
          <wp:effectExtent l="0" t="0" r="0" b="9525"/>
          <wp:wrapTight wrapText="bothSides">
            <wp:wrapPolygon edited="0">
              <wp:start x="0" y="0"/>
              <wp:lineTo x="0" y="21120"/>
              <wp:lineTo x="21295" y="21120"/>
              <wp:lineTo x="21295" y="0"/>
              <wp:lineTo x="0" y="0"/>
            </wp:wrapPolygon>
          </wp:wrapTight>
          <wp:docPr id="30" name="Imagem 30" descr="https://scontent.flis1-1.fna.fbcdn.net/v/t34.0-12/17841733_1931349490430929_245729684_n.png?oh=b421f65e4b5703f92e30542792a1940e&amp;oe=58EDE6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.flis1-1.fna.fbcdn.net/v/t34.0-12/17841733_1931349490430929_245729684_n.png?oh=b421f65e4b5703f92e30542792a1940e&amp;oe=58EDE6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4AF">
      <w:rPr>
        <w:noProof/>
      </w:rPr>
      <mc:AlternateContent>
        <mc:Choice Requires="wps">
          <w:drawing>
            <wp:anchor distT="45720" distB="45720" distL="114300" distR="114300" simplePos="0" relativeHeight="251665920" behindDoc="0" locked="0" layoutInCell="1" allowOverlap="1" wp14:anchorId="15C52EF6" wp14:editId="48A74C63">
              <wp:simplePos x="0" y="0"/>
              <wp:positionH relativeFrom="page">
                <wp:posOffset>5219700</wp:posOffset>
              </wp:positionH>
              <wp:positionV relativeFrom="paragraph">
                <wp:posOffset>-156845</wp:posOffset>
              </wp:positionV>
              <wp:extent cx="2133600" cy="56197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24AF" w:rsidRPr="00127573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Ana Duarte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13281</w:t>
                          </w:r>
                        </w:p>
                        <w:p w:rsidR="008F24AF" w:rsidRDefault="008F24AF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Marcelo Ferreira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Nº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13272</w:t>
                          </w:r>
                        </w:p>
                        <w:p w:rsidR="0011581D" w:rsidRPr="0011581D" w:rsidRDefault="0011581D" w:rsidP="0011581D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  <w:r w:rsidRPr="0011581D">
                            <w:rPr>
                              <w:rFonts w:ascii="Times New Roman" w:hAnsi="Times New Roman" w:cs="Times New Roman"/>
                            </w:rPr>
                            <w:t>Fernando Costa Nº</w:t>
                          </w:r>
                          <w:r w:rsidRPr="0011581D">
                            <w:t>13274</w:t>
                          </w:r>
                        </w:p>
                        <w:p w:rsidR="0011581D" w:rsidRPr="0011581D" w:rsidRDefault="0011581D" w:rsidP="0011581D"/>
                        <w:p w:rsidR="0011581D" w:rsidRPr="00127573" w:rsidRDefault="0011581D" w:rsidP="00B55B1F">
                          <w:pPr>
                            <w:pStyle w:val="Rodap"/>
                            <w:jc w:val="righ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8F24AF" w:rsidRDefault="008F24AF" w:rsidP="00B55B1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C52EF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11pt;margin-top:-12.35pt;width:168pt;height:4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" filled="f" stroked="f">
              <v:textbox>
                <w:txbxContent>
                  <w:p w:rsidR="008F24AF" w:rsidRPr="00127573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Ana Duarte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13281</w:t>
                    </w:r>
                  </w:p>
                  <w:p w:rsidR="008F24AF" w:rsidRDefault="008F24AF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27573">
                      <w:rPr>
                        <w:rFonts w:ascii="Times New Roman" w:hAnsi="Times New Roman" w:cs="Times New Roman"/>
                      </w:rPr>
                      <w:t xml:space="preserve">Marcelo Ferreira </w:t>
                    </w:r>
                    <w:r>
                      <w:rPr>
                        <w:rFonts w:ascii="Times New Roman" w:hAnsi="Times New Roman" w:cs="Times New Roman"/>
                      </w:rPr>
                      <w:t>Nº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13272</w:t>
                    </w:r>
                  </w:p>
                  <w:p w:rsidR="0011581D" w:rsidRPr="0011581D" w:rsidRDefault="0011581D" w:rsidP="0011581D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  <w:r w:rsidRPr="0011581D">
                      <w:rPr>
                        <w:rFonts w:ascii="Times New Roman" w:hAnsi="Times New Roman" w:cs="Times New Roman"/>
                      </w:rPr>
                      <w:t>Fernando Costa Nº</w:t>
                    </w:r>
                    <w:r w:rsidRPr="0011581D">
                      <w:t>13274</w:t>
                    </w:r>
                  </w:p>
                  <w:p w:rsidR="0011581D" w:rsidRPr="0011581D" w:rsidRDefault="0011581D" w:rsidP="0011581D"/>
                  <w:p w:rsidR="0011581D" w:rsidRPr="00127573" w:rsidRDefault="0011581D" w:rsidP="00B55B1F">
                    <w:pPr>
                      <w:pStyle w:val="Rodap"/>
                      <w:jc w:val="right"/>
                      <w:rPr>
                        <w:rFonts w:ascii="Times New Roman" w:hAnsi="Times New Roman" w:cs="Times New Roman"/>
                      </w:rPr>
                    </w:pPr>
                  </w:p>
                  <w:p w:rsidR="008F24AF" w:rsidRDefault="008F24AF" w:rsidP="00B55B1F"/>
                </w:txbxContent>
              </v:textbox>
              <w10:wrap type="square" anchorx="page"/>
            </v:shape>
          </w:pict>
        </mc:Fallback>
      </mc:AlternateContent>
    </w:r>
    <w:r w:rsidR="008F24AF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BA83842" wp14:editId="0F83100D">
              <wp:simplePos x="0" y="0"/>
              <wp:positionH relativeFrom="page">
                <wp:posOffset>3286125</wp:posOffset>
              </wp:positionH>
              <wp:positionV relativeFrom="topMargin">
                <wp:posOffset>10271125</wp:posOffset>
              </wp:positionV>
              <wp:extent cx="911860" cy="170815"/>
              <wp:effectExtent l="19050" t="19050" r="19050" b="2730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24AF" w:rsidRDefault="008F24AF" w:rsidP="00B55B1F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4B12" w:rsidRPr="00A24B12">
                            <w:rPr>
                              <w:noProof/>
                              <w:color w:val="FFFFFF" w:themeColor="background1"/>
                              <w:lang w:val="pt-BR"/>
                            </w:rPr>
                            <w:t>36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83842" id="Caixa de Texto 221" o:spid="_x0000_s1035" type="#_x0000_t202" style="position:absolute;margin-left:258.75pt;margin-top:808.75pt;width:71.8pt;height:13.45pt;z-index:2516833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" o:allowincell="f" fillcolor="black [3200]" strokecolor="white [3201]" strokeweight="3.25pt">
              <v:textbox style="mso-fit-shape-to-text:t" inset=",0,,0">
                <w:txbxContent>
                  <w:p w:rsidR="008F24AF" w:rsidRDefault="008F24AF" w:rsidP="00B55B1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4B12" w:rsidRPr="00A24B12">
                      <w:rPr>
                        <w:noProof/>
                        <w:color w:val="FFFFFF" w:themeColor="background1"/>
                        <w:lang w:val="pt-BR"/>
                      </w:rPr>
                      <w:t>36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F24AF">
      <w:ptab w:relativeTo="margin" w:alignment="center" w:leader="none"/>
    </w:r>
    <w:r w:rsidR="008F24AF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239" w:rsidRDefault="00343239">
      <w:pPr>
        <w:spacing w:after="0" w:line="240" w:lineRule="auto"/>
      </w:pPr>
      <w:r>
        <w:separator/>
      </w:r>
    </w:p>
  </w:footnote>
  <w:footnote w:type="continuationSeparator" w:id="0">
    <w:p w:rsidR="00343239" w:rsidRDefault="00343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4AF" w:rsidRDefault="008F24AF" w:rsidP="00227C83">
    <w:pPr>
      <w:pStyle w:val="Cabealho"/>
    </w:pP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91520" behindDoc="0" locked="0" layoutInCell="1" allowOverlap="1" wp14:anchorId="2943698B" wp14:editId="1A34C673">
              <wp:simplePos x="0" y="0"/>
              <wp:positionH relativeFrom="margin">
                <wp:posOffset>4403725</wp:posOffset>
              </wp:positionH>
              <wp:positionV relativeFrom="margin">
                <wp:posOffset>-612140</wp:posOffset>
              </wp:positionV>
              <wp:extent cx="1783080" cy="276225"/>
              <wp:effectExtent l="0" t="0" r="0" b="0"/>
              <wp:wrapSquare wrapText="bothSides"/>
              <wp:docPr id="6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B55B1F">
                            <w:rPr>
                              <w:rFonts w:ascii="Times New Roman" w:hAnsi="Times New Roman" w:cs="Times New Roman"/>
                            </w:rPr>
                            <w:ptab w:relativeTo="margin" w:alignment="right" w:leader="none"/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Ano Letivo</w:t>
                          </w:r>
                          <w:r w:rsidRPr="00B55B1F">
                            <w:t xml:space="preserve"> </w:t>
                          </w:r>
                          <w:r w:rsidRPr="00B55B1F">
                            <w:rPr>
                              <w:rFonts w:ascii="Times New Roman" w:hAnsi="Times New Roman" w:cs="Times New Roman"/>
                            </w:rPr>
                            <w:t>2017/2018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43698B"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1" type="#_x0000_t202" style="position:absolute;margin-left:346.75pt;margin-top:-48.2pt;width:140.4pt;height:21.75pt;z-index:251691520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ynlAIAACQ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B55B1F">
                      <w:rPr>
                        <w:rFonts w:ascii="Times New Roman" w:hAnsi="Times New Roman" w:cs="Times New Roman"/>
                      </w:rPr>
                      <w:ptab w:relativeTo="margin" w:alignment="right" w:leader="none"/>
                    </w:r>
                    <w:r w:rsidRPr="00B55B1F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Ano Letivo</w:t>
                    </w:r>
                    <w:r w:rsidRPr="00B55B1F">
                      <w:t xml:space="preserve"> </w:t>
                    </w:r>
                    <w:r w:rsidRPr="00B55B1F">
                      <w:rPr>
                        <w:rFonts w:ascii="Times New Roman" w:hAnsi="Times New Roman" w:cs="Times New Roman"/>
                      </w:rPr>
                      <w:t>2017/2018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7424" behindDoc="0" locked="0" layoutInCell="1" allowOverlap="1" wp14:anchorId="75E03E4C" wp14:editId="36C2E3D1">
              <wp:simplePos x="0" y="0"/>
              <wp:positionH relativeFrom="margin">
                <wp:posOffset>-638175</wp:posOffset>
              </wp:positionH>
              <wp:positionV relativeFrom="margin">
                <wp:posOffset>-602615</wp:posOffset>
              </wp:positionV>
              <wp:extent cx="1783080" cy="276225"/>
              <wp:effectExtent l="0" t="0" r="0" b="0"/>
              <wp:wrapSquare wrapText="bothSides"/>
              <wp:docPr id="2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080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127573">
                            <w:rPr>
                              <w:rFonts w:ascii="Times New Roman" w:hAnsi="Times New Roman" w:cs="Times New Roman"/>
                            </w:rPr>
                            <w:t>Trabalho Prático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30000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2" type="#_x0000_t202" style="position:absolute;margin-left:-50.25pt;margin-top:-47.45pt;width:140.4pt;height:21.75pt;z-index:251687424;visibility:visible;mso-wrap-style:square;mso-width-percent:3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3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127573">
                      <w:rPr>
                        <w:rFonts w:ascii="Times New Roman" w:hAnsi="Times New Roman" w:cs="Times New Roman"/>
                      </w:rPr>
                      <w:t>Trabalho Prático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227C8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82880" distR="182880" simplePos="0" relativeHeight="251689472" behindDoc="0" locked="0" layoutInCell="1" allowOverlap="1" wp14:anchorId="75E03E4C" wp14:editId="36C2E3D1">
              <wp:simplePos x="0" y="0"/>
              <wp:positionH relativeFrom="margin">
                <wp:align>center</wp:align>
              </wp:positionH>
              <wp:positionV relativeFrom="margin">
                <wp:posOffset>-604520</wp:posOffset>
              </wp:positionV>
              <wp:extent cx="2295525" cy="276225"/>
              <wp:effectExtent l="0" t="0" r="0" b="0"/>
              <wp:wrapSquare wrapText="bothSides"/>
              <wp:docPr id="5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8F24AF" w:rsidRDefault="008F24AF" w:rsidP="00227C83">
                          <w:pPr>
                            <w:spacing w:line="480" w:lineRule="auto"/>
                          </w:pPr>
                          <w:r w:rsidRPr="007E25C1">
                            <w:rPr>
                              <w:rFonts w:ascii="Times New Roman" w:hAnsi="Times New Roman" w:cs="Times New Roman"/>
                            </w:rPr>
                            <w:t xml:space="preserve">Licenciatura em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>Informática Médica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 w:rsidRPr="001275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03E4C" id="_x0000_s1033" type="#_x0000_t202" style="position:absolute;margin-left:0;margin-top:-47.6pt;width:180.75pt;height:21.75pt;z-index:251689472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" filled="f" fillcolor="white [3212]" stroked="f">
              <v:textbox>
                <w:txbxContent>
                  <w:p w:rsidR="008F24AF" w:rsidRDefault="008F24AF" w:rsidP="00227C83">
                    <w:pPr>
                      <w:spacing w:line="480" w:lineRule="auto"/>
                    </w:pPr>
                    <w:r w:rsidRPr="007E25C1">
                      <w:rPr>
                        <w:rFonts w:ascii="Times New Roman" w:hAnsi="Times New Roman" w:cs="Times New Roman"/>
                      </w:rPr>
                      <w:t xml:space="preserve">Licenciatura em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>Informática Médica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   </w:t>
                    </w:r>
                    <w:r w:rsidRPr="00127573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127573"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1FBAAA"/>
    <w:multiLevelType w:val="hybridMultilevel"/>
    <w:tmpl w:val="2D580C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045C95"/>
    <w:multiLevelType w:val="hybridMultilevel"/>
    <w:tmpl w:val="4D4CEB6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5334E"/>
    <w:multiLevelType w:val="hybridMultilevel"/>
    <w:tmpl w:val="F1D2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31B85"/>
    <w:multiLevelType w:val="hybridMultilevel"/>
    <w:tmpl w:val="C3367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8E4"/>
    <w:multiLevelType w:val="hybridMultilevel"/>
    <w:tmpl w:val="959E41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F77D5"/>
    <w:multiLevelType w:val="hybridMultilevel"/>
    <w:tmpl w:val="A8368A9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01008"/>
    <w:multiLevelType w:val="hybridMultilevel"/>
    <w:tmpl w:val="82EE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D"/>
    <w:rsid w:val="0000228D"/>
    <w:rsid w:val="00011173"/>
    <w:rsid w:val="00020D31"/>
    <w:rsid w:val="0003195E"/>
    <w:rsid w:val="000376E1"/>
    <w:rsid w:val="00040B70"/>
    <w:rsid w:val="00044A37"/>
    <w:rsid w:val="000548C8"/>
    <w:rsid w:val="00064102"/>
    <w:rsid w:val="000654F5"/>
    <w:rsid w:val="0008386E"/>
    <w:rsid w:val="00087CE3"/>
    <w:rsid w:val="000920D2"/>
    <w:rsid w:val="00092B00"/>
    <w:rsid w:val="000A4948"/>
    <w:rsid w:val="000D4EDF"/>
    <w:rsid w:val="000D5301"/>
    <w:rsid w:val="000E3F22"/>
    <w:rsid w:val="000E5249"/>
    <w:rsid w:val="000F511A"/>
    <w:rsid w:val="001031FD"/>
    <w:rsid w:val="001054A0"/>
    <w:rsid w:val="00106AEF"/>
    <w:rsid w:val="001117F9"/>
    <w:rsid w:val="0011436F"/>
    <w:rsid w:val="0011581D"/>
    <w:rsid w:val="00126133"/>
    <w:rsid w:val="0013318F"/>
    <w:rsid w:val="001406D8"/>
    <w:rsid w:val="00150C78"/>
    <w:rsid w:val="00152A1E"/>
    <w:rsid w:val="001760DC"/>
    <w:rsid w:val="001878B4"/>
    <w:rsid w:val="00193DEE"/>
    <w:rsid w:val="001946B4"/>
    <w:rsid w:val="0019749F"/>
    <w:rsid w:val="001A2DA1"/>
    <w:rsid w:val="001B45DD"/>
    <w:rsid w:val="001C67DA"/>
    <w:rsid w:val="001C79F3"/>
    <w:rsid w:val="001D0965"/>
    <w:rsid w:val="001D0D0E"/>
    <w:rsid w:val="001D6910"/>
    <w:rsid w:val="001F7B21"/>
    <w:rsid w:val="0021044B"/>
    <w:rsid w:val="00216275"/>
    <w:rsid w:val="00216487"/>
    <w:rsid w:val="00222B52"/>
    <w:rsid w:val="00227C83"/>
    <w:rsid w:val="00233A0E"/>
    <w:rsid w:val="00233BEB"/>
    <w:rsid w:val="00240AFA"/>
    <w:rsid w:val="00241EFA"/>
    <w:rsid w:val="002470F5"/>
    <w:rsid w:val="00262EAC"/>
    <w:rsid w:val="002630F1"/>
    <w:rsid w:val="00267168"/>
    <w:rsid w:val="002711CB"/>
    <w:rsid w:val="0027311E"/>
    <w:rsid w:val="00273766"/>
    <w:rsid w:val="0028263F"/>
    <w:rsid w:val="002843E3"/>
    <w:rsid w:val="00290026"/>
    <w:rsid w:val="00291DF4"/>
    <w:rsid w:val="00292801"/>
    <w:rsid w:val="00297242"/>
    <w:rsid w:val="00297934"/>
    <w:rsid w:val="002A3EEF"/>
    <w:rsid w:val="002A477A"/>
    <w:rsid w:val="002A6D25"/>
    <w:rsid w:val="002A7053"/>
    <w:rsid w:val="002B10DF"/>
    <w:rsid w:val="002B656F"/>
    <w:rsid w:val="002C5A80"/>
    <w:rsid w:val="002C5D80"/>
    <w:rsid w:val="002D76D8"/>
    <w:rsid w:val="002E2C4B"/>
    <w:rsid w:val="002E5AA1"/>
    <w:rsid w:val="002F0DC6"/>
    <w:rsid w:val="002F63C6"/>
    <w:rsid w:val="00300D62"/>
    <w:rsid w:val="00313803"/>
    <w:rsid w:val="0031682B"/>
    <w:rsid w:val="00337865"/>
    <w:rsid w:val="00337DC2"/>
    <w:rsid w:val="00343239"/>
    <w:rsid w:val="003616B1"/>
    <w:rsid w:val="0036225B"/>
    <w:rsid w:val="0037160D"/>
    <w:rsid w:val="003753F3"/>
    <w:rsid w:val="0037664F"/>
    <w:rsid w:val="0038006D"/>
    <w:rsid w:val="00397C31"/>
    <w:rsid w:val="003A3769"/>
    <w:rsid w:val="003B0138"/>
    <w:rsid w:val="003B6625"/>
    <w:rsid w:val="003B6DEF"/>
    <w:rsid w:val="003E72B9"/>
    <w:rsid w:val="003F4043"/>
    <w:rsid w:val="003F4202"/>
    <w:rsid w:val="003F5055"/>
    <w:rsid w:val="004003F7"/>
    <w:rsid w:val="00400D67"/>
    <w:rsid w:val="0040172A"/>
    <w:rsid w:val="004211D3"/>
    <w:rsid w:val="004245BD"/>
    <w:rsid w:val="004279F1"/>
    <w:rsid w:val="00430BF6"/>
    <w:rsid w:val="0043214C"/>
    <w:rsid w:val="00432276"/>
    <w:rsid w:val="00432DE4"/>
    <w:rsid w:val="00433361"/>
    <w:rsid w:val="0044169B"/>
    <w:rsid w:val="004420D6"/>
    <w:rsid w:val="004449CF"/>
    <w:rsid w:val="00445407"/>
    <w:rsid w:val="00454C93"/>
    <w:rsid w:val="00457823"/>
    <w:rsid w:val="00457DD1"/>
    <w:rsid w:val="00460FF0"/>
    <w:rsid w:val="004713BD"/>
    <w:rsid w:val="00471D1B"/>
    <w:rsid w:val="00474B93"/>
    <w:rsid w:val="00480872"/>
    <w:rsid w:val="00487A12"/>
    <w:rsid w:val="00490CA0"/>
    <w:rsid w:val="00493B1B"/>
    <w:rsid w:val="00496B41"/>
    <w:rsid w:val="004A522F"/>
    <w:rsid w:val="004A5CC8"/>
    <w:rsid w:val="004B3C75"/>
    <w:rsid w:val="004B75FD"/>
    <w:rsid w:val="004C0EE5"/>
    <w:rsid w:val="004E4DE2"/>
    <w:rsid w:val="0050177C"/>
    <w:rsid w:val="00510701"/>
    <w:rsid w:val="0051292C"/>
    <w:rsid w:val="0051591D"/>
    <w:rsid w:val="00520557"/>
    <w:rsid w:val="005237E8"/>
    <w:rsid w:val="005325CA"/>
    <w:rsid w:val="005340AF"/>
    <w:rsid w:val="00535523"/>
    <w:rsid w:val="00564810"/>
    <w:rsid w:val="005667FA"/>
    <w:rsid w:val="0057288E"/>
    <w:rsid w:val="005745CA"/>
    <w:rsid w:val="00583B31"/>
    <w:rsid w:val="0058685A"/>
    <w:rsid w:val="005A0D5E"/>
    <w:rsid w:val="005A1C54"/>
    <w:rsid w:val="005A4CC7"/>
    <w:rsid w:val="005A5847"/>
    <w:rsid w:val="005C67D8"/>
    <w:rsid w:val="005D439F"/>
    <w:rsid w:val="005D58B0"/>
    <w:rsid w:val="005E7897"/>
    <w:rsid w:val="005F12CF"/>
    <w:rsid w:val="005F283B"/>
    <w:rsid w:val="005F5061"/>
    <w:rsid w:val="005F5E47"/>
    <w:rsid w:val="005F7D6C"/>
    <w:rsid w:val="00601398"/>
    <w:rsid w:val="0060309C"/>
    <w:rsid w:val="00610244"/>
    <w:rsid w:val="00620078"/>
    <w:rsid w:val="006341A8"/>
    <w:rsid w:val="00635097"/>
    <w:rsid w:val="00641DDF"/>
    <w:rsid w:val="00644BF7"/>
    <w:rsid w:val="00655056"/>
    <w:rsid w:val="006633E4"/>
    <w:rsid w:val="006667BF"/>
    <w:rsid w:val="00670C06"/>
    <w:rsid w:val="00671B7A"/>
    <w:rsid w:val="00692738"/>
    <w:rsid w:val="006A39C4"/>
    <w:rsid w:val="006B20B9"/>
    <w:rsid w:val="006B2964"/>
    <w:rsid w:val="006B31AA"/>
    <w:rsid w:val="006C2F9C"/>
    <w:rsid w:val="006E2349"/>
    <w:rsid w:val="006E57C5"/>
    <w:rsid w:val="006E7924"/>
    <w:rsid w:val="00710547"/>
    <w:rsid w:val="0071711B"/>
    <w:rsid w:val="00717F3C"/>
    <w:rsid w:val="0072308D"/>
    <w:rsid w:val="00727BA2"/>
    <w:rsid w:val="00752C26"/>
    <w:rsid w:val="007530AB"/>
    <w:rsid w:val="00760E4C"/>
    <w:rsid w:val="00761336"/>
    <w:rsid w:val="0076346B"/>
    <w:rsid w:val="00767044"/>
    <w:rsid w:val="00771209"/>
    <w:rsid w:val="00771904"/>
    <w:rsid w:val="00771F1A"/>
    <w:rsid w:val="007815BB"/>
    <w:rsid w:val="007912C6"/>
    <w:rsid w:val="007A0536"/>
    <w:rsid w:val="007B4ADD"/>
    <w:rsid w:val="007C1FA4"/>
    <w:rsid w:val="007C4EDF"/>
    <w:rsid w:val="007D0421"/>
    <w:rsid w:val="007E25C1"/>
    <w:rsid w:val="007E285D"/>
    <w:rsid w:val="007E32E3"/>
    <w:rsid w:val="007E60A0"/>
    <w:rsid w:val="008040D0"/>
    <w:rsid w:val="00815E9A"/>
    <w:rsid w:val="00822ED7"/>
    <w:rsid w:val="00834F1A"/>
    <w:rsid w:val="00844EAD"/>
    <w:rsid w:val="00845E1D"/>
    <w:rsid w:val="00847A90"/>
    <w:rsid w:val="00855E6E"/>
    <w:rsid w:val="0085745C"/>
    <w:rsid w:val="00860DBE"/>
    <w:rsid w:val="00866B28"/>
    <w:rsid w:val="00871E08"/>
    <w:rsid w:val="00873BCD"/>
    <w:rsid w:val="00880A50"/>
    <w:rsid w:val="008819B8"/>
    <w:rsid w:val="008B125F"/>
    <w:rsid w:val="008B1FB4"/>
    <w:rsid w:val="008B3F2B"/>
    <w:rsid w:val="008C03AF"/>
    <w:rsid w:val="008D631E"/>
    <w:rsid w:val="008D787C"/>
    <w:rsid w:val="008F24AF"/>
    <w:rsid w:val="008F5611"/>
    <w:rsid w:val="008F721B"/>
    <w:rsid w:val="00907E91"/>
    <w:rsid w:val="0091426F"/>
    <w:rsid w:val="00934FE8"/>
    <w:rsid w:val="00944BB8"/>
    <w:rsid w:val="009616D1"/>
    <w:rsid w:val="009647D3"/>
    <w:rsid w:val="009654C0"/>
    <w:rsid w:val="00971FAC"/>
    <w:rsid w:val="00974B4E"/>
    <w:rsid w:val="00986694"/>
    <w:rsid w:val="009907DD"/>
    <w:rsid w:val="00993FF2"/>
    <w:rsid w:val="00995681"/>
    <w:rsid w:val="009B0CE0"/>
    <w:rsid w:val="009B330F"/>
    <w:rsid w:val="009B36F0"/>
    <w:rsid w:val="009B4986"/>
    <w:rsid w:val="009B4FD9"/>
    <w:rsid w:val="009C0103"/>
    <w:rsid w:val="009C0271"/>
    <w:rsid w:val="009C588E"/>
    <w:rsid w:val="009C62AE"/>
    <w:rsid w:val="009C65C7"/>
    <w:rsid w:val="009D0398"/>
    <w:rsid w:val="009D279D"/>
    <w:rsid w:val="009E0683"/>
    <w:rsid w:val="009E480F"/>
    <w:rsid w:val="009E6F05"/>
    <w:rsid w:val="009F167F"/>
    <w:rsid w:val="009F3223"/>
    <w:rsid w:val="009F451B"/>
    <w:rsid w:val="00A050E6"/>
    <w:rsid w:val="00A13088"/>
    <w:rsid w:val="00A15E15"/>
    <w:rsid w:val="00A22A3B"/>
    <w:rsid w:val="00A24B12"/>
    <w:rsid w:val="00A2707C"/>
    <w:rsid w:val="00A27A3A"/>
    <w:rsid w:val="00A33549"/>
    <w:rsid w:val="00A36365"/>
    <w:rsid w:val="00A36D85"/>
    <w:rsid w:val="00A40E35"/>
    <w:rsid w:val="00A417F1"/>
    <w:rsid w:val="00A44BA1"/>
    <w:rsid w:val="00A52A6E"/>
    <w:rsid w:val="00A54742"/>
    <w:rsid w:val="00A66535"/>
    <w:rsid w:val="00A7421E"/>
    <w:rsid w:val="00A76135"/>
    <w:rsid w:val="00A85C8A"/>
    <w:rsid w:val="00A90E57"/>
    <w:rsid w:val="00A913DA"/>
    <w:rsid w:val="00A9290C"/>
    <w:rsid w:val="00AA0075"/>
    <w:rsid w:val="00AA2D41"/>
    <w:rsid w:val="00AC0D9A"/>
    <w:rsid w:val="00AC4EBE"/>
    <w:rsid w:val="00AC7518"/>
    <w:rsid w:val="00AD05D2"/>
    <w:rsid w:val="00AD2D82"/>
    <w:rsid w:val="00AD32A2"/>
    <w:rsid w:val="00AD603D"/>
    <w:rsid w:val="00AE0E9D"/>
    <w:rsid w:val="00AF0D21"/>
    <w:rsid w:val="00AF3301"/>
    <w:rsid w:val="00AF3381"/>
    <w:rsid w:val="00AF33E6"/>
    <w:rsid w:val="00B043D6"/>
    <w:rsid w:val="00B0636B"/>
    <w:rsid w:val="00B13F04"/>
    <w:rsid w:val="00B16AD9"/>
    <w:rsid w:val="00B24A2B"/>
    <w:rsid w:val="00B34D0B"/>
    <w:rsid w:val="00B375E4"/>
    <w:rsid w:val="00B510C7"/>
    <w:rsid w:val="00B55B1F"/>
    <w:rsid w:val="00B57B75"/>
    <w:rsid w:val="00B66D40"/>
    <w:rsid w:val="00B7728C"/>
    <w:rsid w:val="00B908E0"/>
    <w:rsid w:val="00B94047"/>
    <w:rsid w:val="00B97DE0"/>
    <w:rsid w:val="00BA0D60"/>
    <w:rsid w:val="00BA1F79"/>
    <w:rsid w:val="00BA550B"/>
    <w:rsid w:val="00BB39B2"/>
    <w:rsid w:val="00BC4FB9"/>
    <w:rsid w:val="00BC74E9"/>
    <w:rsid w:val="00BE28ED"/>
    <w:rsid w:val="00BE5BE9"/>
    <w:rsid w:val="00C0048D"/>
    <w:rsid w:val="00C1355D"/>
    <w:rsid w:val="00C22ABD"/>
    <w:rsid w:val="00C22C85"/>
    <w:rsid w:val="00C22EFA"/>
    <w:rsid w:val="00C30989"/>
    <w:rsid w:val="00C31187"/>
    <w:rsid w:val="00C312FB"/>
    <w:rsid w:val="00C50C67"/>
    <w:rsid w:val="00C70A4D"/>
    <w:rsid w:val="00C737B7"/>
    <w:rsid w:val="00C817EE"/>
    <w:rsid w:val="00C81A9F"/>
    <w:rsid w:val="00C86184"/>
    <w:rsid w:val="00C9419C"/>
    <w:rsid w:val="00CA10C4"/>
    <w:rsid w:val="00CE57FC"/>
    <w:rsid w:val="00CF6AFC"/>
    <w:rsid w:val="00D04BF0"/>
    <w:rsid w:val="00D3580D"/>
    <w:rsid w:val="00D35BA2"/>
    <w:rsid w:val="00D4220A"/>
    <w:rsid w:val="00D42FDA"/>
    <w:rsid w:val="00D53F5F"/>
    <w:rsid w:val="00D549D9"/>
    <w:rsid w:val="00D55967"/>
    <w:rsid w:val="00D6455B"/>
    <w:rsid w:val="00D702D3"/>
    <w:rsid w:val="00D72F0C"/>
    <w:rsid w:val="00D76E63"/>
    <w:rsid w:val="00D841ED"/>
    <w:rsid w:val="00D945F8"/>
    <w:rsid w:val="00DA34B8"/>
    <w:rsid w:val="00DA44B9"/>
    <w:rsid w:val="00DA6261"/>
    <w:rsid w:val="00DB6C39"/>
    <w:rsid w:val="00DB701F"/>
    <w:rsid w:val="00DB710A"/>
    <w:rsid w:val="00DC311A"/>
    <w:rsid w:val="00DD06B2"/>
    <w:rsid w:val="00DD62C3"/>
    <w:rsid w:val="00DE5091"/>
    <w:rsid w:val="00DF2DFC"/>
    <w:rsid w:val="00E23DCC"/>
    <w:rsid w:val="00E268C3"/>
    <w:rsid w:val="00E30FC6"/>
    <w:rsid w:val="00E46C9D"/>
    <w:rsid w:val="00E62DDE"/>
    <w:rsid w:val="00E65D1F"/>
    <w:rsid w:val="00E66301"/>
    <w:rsid w:val="00E739F6"/>
    <w:rsid w:val="00E810B0"/>
    <w:rsid w:val="00E86603"/>
    <w:rsid w:val="00E87E37"/>
    <w:rsid w:val="00E91C05"/>
    <w:rsid w:val="00EB6F98"/>
    <w:rsid w:val="00EC059D"/>
    <w:rsid w:val="00EC7B21"/>
    <w:rsid w:val="00ED0424"/>
    <w:rsid w:val="00ED7B1C"/>
    <w:rsid w:val="00EE5288"/>
    <w:rsid w:val="00EE549A"/>
    <w:rsid w:val="00EE5EE6"/>
    <w:rsid w:val="00EF04A9"/>
    <w:rsid w:val="00F1075E"/>
    <w:rsid w:val="00F11A30"/>
    <w:rsid w:val="00F24A46"/>
    <w:rsid w:val="00F24F17"/>
    <w:rsid w:val="00F2658C"/>
    <w:rsid w:val="00F3145E"/>
    <w:rsid w:val="00F5053F"/>
    <w:rsid w:val="00F52442"/>
    <w:rsid w:val="00F52DD8"/>
    <w:rsid w:val="00F5718E"/>
    <w:rsid w:val="00F6000D"/>
    <w:rsid w:val="00F60412"/>
    <w:rsid w:val="00F60907"/>
    <w:rsid w:val="00F61F80"/>
    <w:rsid w:val="00F62E34"/>
    <w:rsid w:val="00F65C78"/>
    <w:rsid w:val="00F810A5"/>
    <w:rsid w:val="00F82DE7"/>
    <w:rsid w:val="00F836F8"/>
    <w:rsid w:val="00F85A64"/>
    <w:rsid w:val="00F860BF"/>
    <w:rsid w:val="00F86131"/>
    <w:rsid w:val="00F86AD9"/>
    <w:rsid w:val="00F8785E"/>
    <w:rsid w:val="00F93F1F"/>
    <w:rsid w:val="00FC4ED7"/>
    <w:rsid w:val="00FC4F0D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B24E33"/>
  <w15:docId w15:val="{8E7216C1-246C-477F-91D3-62043C2C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Default">
    <w:name w:val="Default"/>
    <w:rsid w:val="00DB6C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0536"/>
    <w:rPr>
      <w:color w:val="CC9900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0536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19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9C0103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7A7A" w:themeColor="accent1"/>
          <w:left w:val="single" w:sz="4" w:space="0" w:color="7A7A7A" w:themeColor="accent1"/>
          <w:bottom w:val="single" w:sz="4" w:space="0" w:color="7A7A7A" w:themeColor="accent1"/>
          <w:right w:val="single" w:sz="4" w:space="0" w:color="7A7A7A" w:themeColor="accent1"/>
          <w:insideH w:val="nil"/>
          <w:insideV w:val="nil"/>
        </w:tcBorders>
        <w:shd w:val="clear" w:color="auto" w:fill="7A7A7A" w:themeFill="accent1"/>
      </w:tcPr>
    </w:tblStylePr>
    <w:tblStylePr w:type="lastRow">
      <w:rPr>
        <w:b/>
        <w:bCs/>
      </w:rPr>
      <w:tblPr/>
      <w:tcPr>
        <w:tcBorders>
          <w:top w:val="double" w:sz="4" w:space="0" w:color="7A7A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table" w:styleId="TabeladeGrelha3-Destaque4">
    <w:name w:val="Grid Table 3 Accent 4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  <w:tblStylePr w:type="neCell">
      <w:tblPr/>
      <w:tcPr>
        <w:tcBorders>
          <w:bottom w:val="single" w:sz="4" w:space="0" w:color="C1C2CD" w:themeColor="accent4" w:themeTint="99"/>
        </w:tcBorders>
      </w:tcPr>
    </w:tblStylePr>
    <w:tblStylePr w:type="nwCell">
      <w:tblPr/>
      <w:tcPr>
        <w:tcBorders>
          <w:bottom w:val="single" w:sz="4" w:space="0" w:color="C1C2CD" w:themeColor="accent4" w:themeTint="99"/>
        </w:tcBorders>
      </w:tcPr>
    </w:tblStylePr>
    <w:tblStylePr w:type="seCell">
      <w:tblPr/>
      <w:tcPr>
        <w:tcBorders>
          <w:top w:val="single" w:sz="4" w:space="0" w:color="C1C2CD" w:themeColor="accent4" w:themeTint="99"/>
        </w:tcBorders>
      </w:tcPr>
    </w:tblStylePr>
    <w:tblStylePr w:type="swCell">
      <w:tblPr/>
      <w:tcPr>
        <w:tcBorders>
          <w:top w:val="single" w:sz="4" w:space="0" w:color="C1C2CD" w:themeColor="accent4" w:themeTint="99"/>
        </w:tcBorders>
      </w:tcPr>
    </w:tblStylePr>
  </w:style>
  <w:style w:type="table" w:styleId="TabeladeGrelha3">
    <w:name w:val="Grid Table 3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1044B"/>
    <w:pPr>
      <w:spacing w:after="0" w:line="240" w:lineRule="auto"/>
    </w:p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  <w:tblStylePr w:type="neCell">
      <w:tblPr/>
      <w:tcPr>
        <w:tcBorders>
          <w:bottom w:val="single" w:sz="4" w:space="0" w:color="AFAFAF" w:themeColor="accent1" w:themeTint="99"/>
        </w:tcBorders>
      </w:tcPr>
    </w:tblStylePr>
    <w:tblStylePr w:type="nwCell">
      <w:tblPr/>
      <w:tcPr>
        <w:tcBorders>
          <w:bottom w:val="single" w:sz="4" w:space="0" w:color="AFAFAF" w:themeColor="accent1" w:themeTint="99"/>
        </w:tcBorders>
      </w:tcPr>
    </w:tblStylePr>
    <w:tblStylePr w:type="seCell">
      <w:tblPr/>
      <w:tcPr>
        <w:tcBorders>
          <w:top w:val="single" w:sz="4" w:space="0" w:color="AFAFAF" w:themeColor="accent1" w:themeTint="99"/>
        </w:tcBorders>
      </w:tcPr>
    </w:tblStylePr>
    <w:tblStylePr w:type="swCell">
      <w:tblPr/>
      <w:tcPr>
        <w:tcBorders>
          <w:top w:val="single" w:sz="4" w:space="0" w:color="AFAFAF" w:themeColor="accent1" w:themeTint="99"/>
        </w:tcBorders>
      </w:tcPr>
    </w:tblStylePr>
  </w:style>
  <w:style w:type="table" w:styleId="TabeladeGrelha2-Destaque4">
    <w:name w:val="Grid Table 2 Accent 4"/>
    <w:basedOn w:val="Tabelanormal"/>
    <w:uiPriority w:val="47"/>
    <w:rsid w:val="0021044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1EDEDD-89FE-4D74-BC8A-04EBEE2FB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2985</TotalTime>
  <Pages>7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EMG</vt:lpstr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</dc:title>
  <dc:subject>clínica fam                                                modelo entidade-relação</dc:subject>
  <dc:creator>Ana</dc:creator>
  <cp:keywords/>
  <cp:lastModifiedBy>marcelo ferreira</cp:lastModifiedBy>
  <cp:revision>206</cp:revision>
  <cp:lastPrinted>2018-01-14T20:49:00Z</cp:lastPrinted>
  <dcterms:created xsi:type="dcterms:W3CDTF">2017-11-25T17:27:00Z</dcterms:created>
  <dcterms:modified xsi:type="dcterms:W3CDTF">2018-04-24T14:17:00Z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